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3594C80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48700BD" w14:textId="473594B6" w:rsidR="00692703" w:rsidRPr="00CF1A49" w:rsidRDefault="00454C78" w:rsidP="00913946">
            <w:pPr>
              <w:pStyle w:val="Title"/>
            </w:pPr>
            <w:r>
              <w:t xml:space="preserve">Santosh. </w:t>
            </w:r>
            <w:r>
              <w:rPr>
                <w:rStyle w:val="IntenseEmphasis"/>
              </w:rPr>
              <w:t>A</w:t>
            </w:r>
          </w:p>
          <w:p w14:paraId="2A342D1A" w14:textId="0D3CC6A4" w:rsidR="00692703" w:rsidRPr="00CF1A49" w:rsidRDefault="00454C78" w:rsidP="00454C78">
            <w:pPr>
              <w:pStyle w:val="ContactInfo"/>
              <w:contextualSpacing w:val="0"/>
              <w:jc w:val="left"/>
            </w:pPr>
            <w:r>
              <w:t xml:space="preserve">                                               </w:t>
            </w:r>
            <w:sdt>
              <w:sdtPr>
                <w:alias w:val="Enter phone:"/>
                <w:tag w:val="Enter phone:"/>
                <w:id w:val="-1993482697"/>
                <w:placeholder>
                  <w:docPart w:val="C5A5B3BAB4D7433E82BBCEE173138203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Phone</w:t>
                </w:r>
              </w:sdtContent>
            </w:sdt>
            <w:r>
              <w:t xml:space="preserve"> - 9980322990</w:t>
            </w:r>
          </w:p>
          <w:p w14:paraId="2EB2FB23" w14:textId="3F8988C0" w:rsidR="00692703" w:rsidRPr="00CF1A49" w:rsidRDefault="00FD0A65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4A0A82C3676645E6919C8CD08F98509E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r w:rsidR="00454C78">
              <w:t>- santosharumugam126@gmail.com</w:t>
            </w:r>
          </w:p>
        </w:tc>
      </w:tr>
      <w:tr w:rsidR="005579C9" w:rsidRPr="00CF1A49" w14:paraId="17DADE27" w14:textId="77777777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3D89BB9" w14:textId="77777777" w:rsidR="005579C9" w:rsidRDefault="005579C9" w:rsidP="005579C9"/>
        </w:tc>
      </w:tr>
    </w:tbl>
    <w:p w14:paraId="42893EC2" w14:textId="77777777" w:rsidR="005579C9" w:rsidRPr="00454C78" w:rsidRDefault="005579C9" w:rsidP="005579C9">
      <w:pPr>
        <w:pStyle w:val="Header"/>
      </w:pPr>
    </w:p>
    <w:p w14:paraId="10E9C4B0" w14:textId="197A25E5" w:rsidR="005579C9" w:rsidRPr="00454C78" w:rsidRDefault="00454C78" w:rsidP="00454C78">
      <w:pPr>
        <w:pStyle w:val="Header"/>
        <w:spacing w:line="276" w:lineRule="auto"/>
        <w:rPr>
          <w:sz w:val="40"/>
          <w:szCs w:val="40"/>
        </w:rPr>
      </w:pPr>
      <w:r w:rsidRPr="00454C78">
        <w:rPr>
          <w:sz w:val="40"/>
          <w:szCs w:val="40"/>
        </w:rPr>
        <w:t>Programming Test: Learning Activations in Neural Networks</w:t>
      </w:r>
    </w:p>
    <w:p w14:paraId="7E0C7ECE" w14:textId="77777777" w:rsidR="00454C78" w:rsidRPr="00454C78" w:rsidRDefault="00454C78" w:rsidP="00454C78">
      <w:pPr>
        <w:pStyle w:val="Header"/>
        <w:spacing w:line="276" w:lineRule="auto"/>
        <w:rPr>
          <w:sz w:val="40"/>
          <w:szCs w:val="40"/>
        </w:rPr>
      </w:pPr>
    </w:p>
    <w:p w14:paraId="6123B304" w14:textId="50014F72" w:rsidR="00B51D1B" w:rsidRPr="00454C78" w:rsidRDefault="00454C78" w:rsidP="00454C78">
      <w:pPr>
        <w:pStyle w:val="ListParagraph"/>
        <w:numPr>
          <w:ilvl w:val="0"/>
          <w:numId w:val="14"/>
        </w:numPr>
        <w:spacing w:line="276" w:lineRule="auto"/>
        <w:rPr>
          <w:sz w:val="40"/>
          <w:szCs w:val="40"/>
        </w:rPr>
      </w:pPr>
      <w:r w:rsidRPr="00454C78">
        <w:rPr>
          <w:sz w:val="40"/>
          <w:szCs w:val="40"/>
        </w:rPr>
        <w:t>Used R Programming Language</w:t>
      </w:r>
    </w:p>
    <w:p w14:paraId="5D51A972" w14:textId="0D6EAE8C" w:rsidR="00454C78" w:rsidRPr="00454C78" w:rsidRDefault="00454C78" w:rsidP="00454C78">
      <w:pPr>
        <w:pStyle w:val="ListParagraph"/>
        <w:numPr>
          <w:ilvl w:val="0"/>
          <w:numId w:val="14"/>
        </w:numPr>
        <w:spacing w:line="276" w:lineRule="auto"/>
        <w:rPr>
          <w:sz w:val="40"/>
          <w:szCs w:val="40"/>
        </w:rPr>
      </w:pPr>
      <w:r w:rsidRPr="00454C78">
        <w:rPr>
          <w:sz w:val="40"/>
          <w:szCs w:val="40"/>
        </w:rPr>
        <w:t>R-Studio</w:t>
      </w:r>
    </w:p>
    <w:p w14:paraId="6A2AE3BC" w14:textId="4A0AC42D" w:rsidR="00454C78" w:rsidRPr="00454C78" w:rsidRDefault="00454C78" w:rsidP="00454C78">
      <w:pPr>
        <w:pStyle w:val="ListParagraph"/>
        <w:numPr>
          <w:ilvl w:val="0"/>
          <w:numId w:val="14"/>
        </w:numPr>
        <w:spacing w:line="276" w:lineRule="auto"/>
        <w:rPr>
          <w:sz w:val="40"/>
          <w:szCs w:val="40"/>
        </w:rPr>
      </w:pPr>
      <w:r w:rsidRPr="00454C78">
        <w:rPr>
          <w:sz w:val="40"/>
          <w:szCs w:val="40"/>
        </w:rPr>
        <w:t xml:space="preserve">Iris Data set used </w:t>
      </w:r>
    </w:p>
    <w:p w14:paraId="1A14C7EB" w14:textId="13A20F34" w:rsidR="00454C78" w:rsidRPr="00454C78" w:rsidRDefault="00454C78" w:rsidP="00454C78">
      <w:pPr>
        <w:pStyle w:val="ListParagraph"/>
        <w:numPr>
          <w:ilvl w:val="0"/>
          <w:numId w:val="14"/>
        </w:numPr>
        <w:spacing w:line="276" w:lineRule="auto"/>
        <w:rPr>
          <w:sz w:val="40"/>
          <w:szCs w:val="40"/>
        </w:rPr>
      </w:pPr>
      <w:r w:rsidRPr="00454C78">
        <w:rPr>
          <w:sz w:val="40"/>
          <w:szCs w:val="40"/>
        </w:rPr>
        <w:t xml:space="preserve">Git hub – </w:t>
      </w:r>
      <w:r w:rsidR="008301A0">
        <w:rPr>
          <w:sz w:val="40"/>
          <w:szCs w:val="40"/>
        </w:rPr>
        <w:t xml:space="preserve"> </w:t>
      </w:r>
      <w:hyperlink r:id="rId10" w:history="1">
        <w:r w:rsidR="008301A0" w:rsidRPr="008301A0">
          <w:rPr>
            <w:rStyle w:val="Hyperlink"/>
            <w:sz w:val="40"/>
            <w:szCs w:val="40"/>
          </w:rPr>
          <w:t>https://github.com/Santosh126-hub/IRIS</w:t>
        </w:r>
      </w:hyperlink>
    </w:p>
    <w:p w14:paraId="7E1391F0" w14:textId="4FD2976D" w:rsidR="00454C78" w:rsidRPr="00454C78" w:rsidRDefault="00454C78" w:rsidP="00454C78">
      <w:pPr>
        <w:spacing w:line="276" w:lineRule="auto"/>
        <w:rPr>
          <w:sz w:val="40"/>
          <w:szCs w:val="40"/>
        </w:rPr>
      </w:pPr>
    </w:p>
    <w:p w14:paraId="5D081886" w14:textId="1AA1A40C" w:rsidR="00454C78" w:rsidRPr="00454C78" w:rsidRDefault="00454C78" w:rsidP="00454C78">
      <w:pPr>
        <w:spacing w:line="276" w:lineRule="auto"/>
        <w:rPr>
          <w:sz w:val="40"/>
          <w:szCs w:val="40"/>
        </w:rPr>
      </w:pPr>
    </w:p>
    <w:p w14:paraId="461F3242" w14:textId="57B13D1B" w:rsidR="00454C78" w:rsidRPr="00454C78" w:rsidRDefault="00454C78" w:rsidP="00454C78">
      <w:pPr>
        <w:spacing w:line="276" w:lineRule="auto"/>
        <w:rPr>
          <w:sz w:val="40"/>
          <w:szCs w:val="40"/>
        </w:rPr>
      </w:pPr>
      <w:r w:rsidRPr="00454C78">
        <w:rPr>
          <w:sz w:val="40"/>
          <w:szCs w:val="40"/>
        </w:rPr>
        <w:t>Procedure</w:t>
      </w:r>
    </w:p>
    <w:p w14:paraId="309988B6" w14:textId="634E1675" w:rsidR="00454C78" w:rsidRPr="00454C78" w:rsidRDefault="00454C78" w:rsidP="00454C78">
      <w:pPr>
        <w:pStyle w:val="ListParagraph"/>
        <w:numPr>
          <w:ilvl w:val="0"/>
          <w:numId w:val="15"/>
        </w:numPr>
        <w:spacing w:line="276" w:lineRule="auto"/>
        <w:rPr>
          <w:sz w:val="40"/>
          <w:szCs w:val="40"/>
        </w:rPr>
      </w:pPr>
      <w:r w:rsidRPr="00454C78">
        <w:rPr>
          <w:sz w:val="40"/>
          <w:szCs w:val="40"/>
        </w:rPr>
        <w:t xml:space="preserve">Install and load the packages required </w:t>
      </w:r>
    </w:p>
    <w:p w14:paraId="459801DB" w14:textId="30831A6D" w:rsidR="00454C78" w:rsidRPr="00454C78" w:rsidRDefault="00454C78" w:rsidP="00454C78">
      <w:pPr>
        <w:pStyle w:val="ListParagraph"/>
        <w:numPr>
          <w:ilvl w:val="0"/>
          <w:numId w:val="15"/>
        </w:numPr>
        <w:spacing w:line="276" w:lineRule="auto"/>
        <w:rPr>
          <w:sz w:val="40"/>
          <w:szCs w:val="40"/>
        </w:rPr>
      </w:pPr>
      <w:r w:rsidRPr="00454C78">
        <w:rPr>
          <w:sz w:val="40"/>
          <w:szCs w:val="40"/>
        </w:rPr>
        <w:t>Input the dataset</w:t>
      </w:r>
    </w:p>
    <w:p w14:paraId="3DA2989E" w14:textId="39CEDDFC" w:rsidR="00454C78" w:rsidRPr="00454C78" w:rsidRDefault="00454C78" w:rsidP="00454C78">
      <w:pPr>
        <w:pStyle w:val="ListParagraph"/>
        <w:numPr>
          <w:ilvl w:val="0"/>
          <w:numId w:val="15"/>
        </w:numPr>
        <w:spacing w:line="276" w:lineRule="auto"/>
        <w:rPr>
          <w:sz w:val="40"/>
          <w:szCs w:val="40"/>
        </w:rPr>
      </w:pPr>
      <w:r w:rsidRPr="00454C78">
        <w:rPr>
          <w:sz w:val="40"/>
          <w:szCs w:val="40"/>
        </w:rPr>
        <w:t>Data cleaning /Munging</w:t>
      </w:r>
    </w:p>
    <w:p w14:paraId="1FB67743" w14:textId="2EB51BC3" w:rsidR="00454C78" w:rsidRPr="00454C78" w:rsidRDefault="00454C78" w:rsidP="00454C78">
      <w:pPr>
        <w:pStyle w:val="ListParagraph"/>
        <w:numPr>
          <w:ilvl w:val="0"/>
          <w:numId w:val="15"/>
        </w:numPr>
        <w:spacing w:line="276" w:lineRule="auto"/>
        <w:rPr>
          <w:sz w:val="40"/>
          <w:szCs w:val="40"/>
        </w:rPr>
      </w:pPr>
      <w:r w:rsidRPr="00454C78">
        <w:rPr>
          <w:sz w:val="40"/>
          <w:szCs w:val="40"/>
        </w:rPr>
        <w:t>Exploratory Data Analysis</w:t>
      </w:r>
    </w:p>
    <w:p w14:paraId="22D9BD62" w14:textId="725BEA35" w:rsidR="00454C78" w:rsidRPr="00454C78" w:rsidRDefault="00454C78" w:rsidP="00454C78">
      <w:pPr>
        <w:pStyle w:val="ListParagraph"/>
        <w:numPr>
          <w:ilvl w:val="0"/>
          <w:numId w:val="15"/>
        </w:numPr>
        <w:spacing w:line="276" w:lineRule="auto"/>
        <w:rPr>
          <w:sz w:val="40"/>
          <w:szCs w:val="40"/>
        </w:rPr>
      </w:pPr>
      <w:r w:rsidRPr="00454C78">
        <w:rPr>
          <w:sz w:val="40"/>
          <w:szCs w:val="40"/>
        </w:rPr>
        <w:t>Normalization of the data</w:t>
      </w:r>
    </w:p>
    <w:p w14:paraId="4B34E538" w14:textId="6F6810B5" w:rsidR="00454C78" w:rsidRPr="00454C78" w:rsidRDefault="00454C78" w:rsidP="00454C78">
      <w:pPr>
        <w:pStyle w:val="ListParagraph"/>
        <w:numPr>
          <w:ilvl w:val="0"/>
          <w:numId w:val="15"/>
        </w:numPr>
        <w:spacing w:line="276" w:lineRule="auto"/>
        <w:rPr>
          <w:sz w:val="40"/>
          <w:szCs w:val="40"/>
        </w:rPr>
      </w:pPr>
      <w:r w:rsidRPr="00454C78">
        <w:rPr>
          <w:sz w:val="40"/>
          <w:szCs w:val="40"/>
        </w:rPr>
        <w:t>Divide the data into Train and Test</w:t>
      </w:r>
    </w:p>
    <w:p w14:paraId="0655F5A8" w14:textId="1A2BDF77" w:rsidR="00454C78" w:rsidRPr="00454C78" w:rsidRDefault="00454C78" w:rsidP="00454C78">
      <w:pPr>
        <w:pStyle w:val="ListParagraph"/>
        <w:numPr>
          <w:ilvl w:val="0"/>
          <w:numId w:val="15"/>
        </w:numPr>
        <w:spacing w:line="276" w:lineRule="auto"/>
        <w:rPr>
          <w:sz w:val="40"/>
          <w:szCs w:val="40"/>
        </w:rPr>
      </w:pPr>
      <w:r w:rsidRPr="00454C78">
        <w:rPr>
          <w:sz w:val="40"/>
          <w:szCs w:val="40"/>
        </w:rPr>
        <w:t>Creating a Neural Network Model</w:t>
      </w:r>
    </w:p>
    <w:p w14:paraId="202898BF" w14:textId="5A4CD955" w:rsidR="00454C78" w:rsidRDefault="00454C78" w:rsidP="00454C78">
      <w:pPr>
        <w:pStyle w:val="ListParagraph"/>
        <w:numPr>
          <w:ilvl w:val="0"/>
          <w:numId w:val="15"/>
        </w:numPr>
        <w:spacing w:line="276" w:lineRule="auto"/>
        <w:rPr>
          <w:sz w:val="40"/>
          <w:szCs w:val="40"/>
        </w:rPr>
      </w:pPr>
      <w:r w:rsidRPr="00454C78">
        <w:rPr>
          <w:sz w:val="40"/>
          <w:szCs w:val="40"/>
        </w:rPr>
        <w:t>Test the Model Accuracy</w:t>
      </w:r>
    </w:p>
    <w:p w14:paraId="513A6DBE" w14:textId="23D55163" w:rsidR="00454C78" w:rsidRDefault="00454C78" w:rsidP="00454C78">
      <w:pPr>
        <w:spacing w:line="276" w:lineRule="auto"/>
        <w:rPr>
          <w:sz w:val="40"/>
          <w:szCs w:val="40"/>
        </w:rPr>
      </w:pPr>
    </w:p>
    <w:p w14:paraId="49A0086C" w14:textId="77777777" w:rsidR="00454C78" w:rsidRPr="00454C78" w:rsidRDefault="00454C78" w:rsidP="00454C78">
      <w:pPr>
        <w:spacing w:line="276" w:lineRule="auto"/>
        <w:rPr>
          <w:sz w:val="40"/>
          <w:szCs w:val="40"/>
        </w:rPr>
      </w:pPr>
    </w:p>
    <w:p w14:paraId="46AA220B" w14:textId="6740FCCE" w:rsidR="00454C78" w:rsidRDefault="00084175" w:rsidP="00454C78">
      <w:r w:rsidRPr="00084175">
        <w:rPr>
          <w:noProof/>
        </w:rPr>
        <w:lastRenderedPageBreak/>
        <w:drawing>
          <wp:inline distT="0" distB="0" distL="0" distR="0" wp14:anchorId="647A7439" wp14:editId="11BD9755">
            <wp:extent cx="5943600" cy="447241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8123" cy="448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5E73" w14:textId="3B230C7F" w:rsidR="00084175" w:rsidRPr="006E1507" w:rsidRDefault="00084175" w:rsidP="00454C78">
      <w:r>
        <w:rPr>
          <w:noProof/>
        </w:rPr>
        <w:drawing>
          <wp:inline distT="0" distB="0" distL="0" distR="0" wp14:anchorId="4AA33249" wp14:editId="05A86DC5">
            <wp:extent cx="5943600" cy="4144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175" w:rsidRPr="006E1507" w:rsidSect="005A1B10">
      <w:footerReference w:type="default" r:id="rId13"/>
      <w:headerReference w:type="first" r:id="rId14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B02CA" w14:textId="77777777" w:rsidR="00FD0A65" w:rsidRDefault="00FD0A65" w:rsidP="0068194B">
      <w:r>
        <w:separator/>
      </w:r>
    </w:p>
    <w:p w14:paraId="7446BBD9" w14:textId="77777777" w:rsidR="00FD0A65" w:rsidRDefault="00FD0A65"/>
    <w:p w14:paraId="58A16413" w14:textId="77777777" w:rsidR="00FD0A65" w:rsidRDefault="00FD0A65"/>
  </w:endnote>
  <w:endnote w:type="continuationSeparator" w:id="0">
    <w:p w14:paraId="1E69F1F9" w14:textId="77777777" w:rsidR="00FD0A65" w:rsidRDefault="00FD0A65" w:rsidP="0068194B">
      <w:r>
        <w:continuationSeparator/>
      </w:r>
    </w:p>
    <w:p w14:paraId="6174A05E" w14:textId="77777777" w:rsidR="00FD0A65" w:rsidRDefault="00FD0A65"/>
    <w:p w14:paraId="523917DB" w14:textId="77777777" w:rsidR="00FD0A65" w:rsidRDefault="00FD0A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4FA4D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27179" w14:textId="77777777" w:rsidR="00FD0A65" w:rsidRDefault="00FD0A65" w:rsidP="0068194B">
      <w:r>
        <w:separator/>
      </w:r>
    </w:p>
    <w:p w14:paraId="400816F5" w14:textId="77777777" w:rsidR="00FD0A65" w:rsidRDefault="00FD0A65"/>
    <w:p w14:paraId="11659357" w14:textId="77777777" w:rsidR="00FD0A65" w:rsidRDefault="00FD0A65"/>
  </w:footnote>
  <w:footnote w:type="continuationSeparator" w:id="0">
    <w:p w14:paraId="1CAFFDE9" w14:textId="77777777" w:rsidR="00FD0A65" w:rsidRDefault="00FD0A65" w:rsidP="0068194B">
      <w:r>
        <w:continuationSeparator/>
      </w:r>
    </w:p>
    <w:p w14:paraId="26AC91FD" w14:textId="77777777" w:rsidR="00FD0A65" w:rsidRDefault="00FD0A65"/>
    <w:p w14:paraId="45695AAF" w14:textId="77777777" w:rsidR="00FD0A65" w:rsidRDefault="00FD0A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AEF7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C9B84DE" wp14:editId="05450B8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FA29F47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B705D1B"/>
    <w:multiLevelType w:val="hybridMultilevel"/>
    <w:tmpl w:val="45A6818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38B5F60"/>
    <w:multiLevelType w:val="hybridMultilevel"/>
    <w:tmpl w:val="71902D8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78"/>
    <w:rsid w:val="000001EF"/>
    <w:rsid w:val="00007322"/>
    <w:rsid w:val="00007728"/>
    <w:rsid w:val="00024584"/>
    <w:rsid w:val="00024730"/>
    <w:rsid w:val="00055E95"/>
    <w:rsid w:val="0007021F"/>
    <w:rsid w:val="00084175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54C78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2312F"/>
    <w:rsid w:val="00625F2C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01A0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C460D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415D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0A65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4E2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  <w:style w:type="character" w:styleId="UnresolvedMention">
    <w:name w:val="Unresolved Mention"/>
    <w:basedOn w:val="DefaultParagraphFont"/>
    <w:uiPriority w:val="99"/>
    <w:semiHidden/>
    <w:unhideWhenUsed/>
    <w:rsid w:val="00830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antosh126-hub/IRI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antosh3\AppData\Local\Microsoft\Office\16.0\DTS\en-US%7b5B0A30F9-DC9C-4D33-B314-C498BC75AE44%7d\%7b78293DAC-F956-4EC5-9B5B-CADC8E7B1B6E%7dtf1639287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5A5B3BAB4D7433E82BBCEE173138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FF91F-5EF9-4ECF-AE7F-18EBD648E61A}"/>
      </w:docPartPr>
      <w:docPartBody>
        <w:p w:rsidR="00A35E57" w:rsidRDefault="009D103F">
          <w:pPr>
            <w:pStyle w:val="C5A5B3BAB4D7433E82BBCEE173138203"/>
          </w:pPr>
          <w:r w:rsidRPr="00CF1A49">
            <w:t>Phone</w:t>
          </w:r>
        </w:p>
      </w:docPartBody>
    </w:docPart>
    <w:docPart>
      <w:docPartPr>
        <w:name w:val="4A0A82C3676645E6919C8CD08F985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AD8FE-01C7-44F4-815B-91A3B0282F75}"/>
      </w:docPartPr>
      <w:docPartBody>
        <w:p w:rsidR="00A35E57" w:rsidRDefault="009D103F">
          <w:pPr>
            <w:pStyle w:val="4A0A82C3676645E6919C8CD08F98509E"/>
          </w:pPr>
          <w:r w:rsidRPr="00CF1A49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3F"/>
    <w:rsid w:val="00541F14"/>
    <w:rsid w:val="009D103F"/>
    <w:rsid w:val="00A3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D557086BA448319DD3BAE772A13C33">
    <w:name w:val="13D557086BA448319DD3BAE772A13C33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CF21662DE6C40038A4B34146EEB03F8">
    <w:name w:val="CCF21662DE6C40038A4B34146EEB03F8"/>
  </w:style>
  <w:style w:type="paragraph" w:customStyle="1" w:styleId="B02D5430DAB84360B900DCA099C7990D">
    <w:name w:val="B02D5430DAB84360B900DCA099C7990D"/>
  </w:style>
  <w:style w:type="paragraph" w:customStyle="1" w:styleId="7F9F9B98EBCA4241B96D247D43EB8EBD">
    <w:name w:val="7F9F9B98EBCA4241B96D247D43EB8EBD"/>
  </w:style>
  <w:style w:type="paragraph" w:customStyle="1" w:styleId="C5A5B3BAB4D7433E82BBCEE173138203">
    <w:name w:val="C5A5B3BAB4D7433E82BBCEE173138203"/>
  </w:style>
  <w:style w:type="paragraph" w:customStyle="1" w:styleId="4A0A82C3676645E6919C8CD08F98509E">
    <w:name w:val="4A0A82C3676645E6919C8CD08F98509E"/>
  </w:style>
  <w:style w:type="paragraph" w:customStyle="1" w:styleId="A9D24C7A00A340E189F938F0ED286D7E">
    <w:name w:val="A9D24C7A00A340E189F938F0ED286D7E"/>
  </w:style>
  <w:style w:type="paragraph" w:customStyle="1" w:styleId="AEDD211BB694447B84EB22ED0A0673B1">
    <w:name w:val="AEDD211BB694447B84EB22ED0A0673B1"/>
  </w:style>
  <w:style w:type="paragraph" w:customStyle="1" w:styleId="DA2CB07921874099AD16C02215A3E84C">
    <w:name w:val="DA2CB07921874099AD16C02215A3E84C"/>
  </w:style>
  <w:style w:type="paragraph" w:customStyle="1" w:styleId="B18910B9E87B44A48C0121A081865930">
    <w:name w:val="B18910B9E87B44A48C0121A081865930"/>
  </w:style>
  <w:style w:type="paragraph" w:customStyle="1" w:styleId="1AB94D89E6054BCDA6B5683FC602B230">
    <w:name w:val="1AB94D89E6054BCDA6B5683FC602B230"/>
  </w:style>
  <w:style w:type="paragraph" w:customStyle="1" w:styleId="272B4DB5A9A44D6B9D3D1C2A05C76134">
    <w:name w:val="272B4DB5A9A44D6B9D3D1C2A05C76134"/>
  </w:style>
  <w:style w:type="paragraph" w:customStyle="1" w:styleId="A5B1431D97DB4A2EB02FF717B220FF91">
    <w:name w:val="A5B1431D97DB4A2EB02FF717B220FF91"/>
  </w:style>
  <w:style w:type="paragraph" w:customStyle="1" w:styleId="B5928422629945FBA1552FEA20F25EF0">
    <w:name w:val="B5928422629945FBA1552FEA20F25EF0"/>
  </w:style>
  <w:style w:type="paragraph" w:customStyle="1" w:styleId="F6571D20EEAB4A89B2ED0BF429296F0C">
    <w:name w:val="F6571D20EEAB4A89B2ED0BF429296F0C"/>
  </w:style>
  <w:style w:type="paragraph" w:customStyle="1" w:styleId="FFFF8D02B43D41DE96C626224BBACDF2">
    <w:name w:val="FFFF8D02B43D41DE96C626224BBACDF2"/>
  </w:style>
  <w:style w:type="paragraph" w:customStyle="1" w:styleId="70E440C24705423EB867EDBAA03D39E2">
    <w:name w:val="70E440C24705423EB867EDBAA03D39E2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  <w:lang w:val="en-US" w:eastAsia="en-US"/>
    </w:rPr>
  </w:style>
  <w:style w:type="paragraph" w:customStyle="1" w:styleId="FF865CCB3E054E9FB3274AB8BDB2403A">
    <w:name w:val="FF865CCB3E054E9FB3274AB8BDB2403A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AD6325FFB9B144F39416670D6D5C5CED">
    <w:name w:val="AD6325FFB9B144F39416670D6D5C5CED"/>
  </w:style>
  <w:style w:type="paragraph" w:customStyle="1" w:styleId="B79BBA185B36452181CCA9FC80EB5D6E">
    <w:name w:val="B79BBA185B36452181CCA9FC80EB5D6E"/>
  </w:style>
  <w:style w:type="paragraph" w:customStyle="1" w:styleId="A19AC942B9BF48A5AF9614A73121F3B7">
    <w:name w:val="A19AC942B9BF48A5AF9614A73121F3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{78293DAC-F956-4EC5-9B5B-CADC8E7B1B6E}tf16392877_win32</Template>
  <TotalTime>0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2021-04-24T18:05:00Z</dcterms:created>
  <dcterms:modified xsi:type="dcterms:W3CDTF">2021-04-24T18:36:00Z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